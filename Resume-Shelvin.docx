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400" w:firstRow="0" w:lastRow="0" w:firstColumn="0" w:lastColumn="0" w:noHBand="0" w:noVBand="1"/>
      </w:tblPr>
      <w:tblGrid>
        <w:gridCol w:w="438"/>
        <w:gridCol w:w="22"/>
        <w:gridCol w:w="6090"/>
        <w:gridCol w:w="51"/>
        <w:gridCol w:w="2039"/>
      </w:tblGrid>
      <w:tr w:rsidR="008E18D5" w:rsidRPr="00DE7766" w:rsidTr="00544999">
        <w:tc>
          <w:tcPr>
            <w:tcW w:w="8640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8E18D5" w:rsidRPr="00DE7766" w:rsidRDefault="00935B43" w:rsidP="00116379">
            <w:pPr>
              <w:pStyle w:val="ContactInfo"/>
            </w:pPr>
            <w:r>
              <w:t>Shelvin Yuan</w:t>
            </w:r>
          </w:p>
          <w:p w:rsidR="008E18D5" w:rsidRDefault="00935B43" w:rsidP="00116379">
            <w:pPr>
              <w:pStyle w:val="ContactInfo"/>
            </w:pPr>
            <w:r>
              <w:t>18662333746</w:t>
            </w:r>
          </w:p>
          <w:p w:rsidR="00C069B4" w:rsidRDefault="00C469F9" w:rsidP="007D5AB6">
            <w:pPr>
              <w:pStyle w:val="ContactInfo"/>
            </w:pPr>
            <w:hyperlink r:id="rId6" w:history="1">
              <w:r w:rsidR="00ED7440" w:rsidRPr="00BF7DC4">
                <w:rPr>
                  <w:rStyle w:val="Hyperlink"/>
                </w:rPr>
                <w:t>fairwind83@gmail.com</w:t>
              </w:r>
            </w:hyperlink>
          </w:p>
          <w:p w:rsidR="00ED7440" w:rsidRPr="00DE7766" w:rsidRDefault="00ED7440" w:rsidP="007D5AB6">
            <w:pPr>
              <w:pStyle w:val="ContactInfo"/>
            </w:pPr>
            <w:r w:rsidRPr="00ED7440">
              <w:t>http://healtech.github.io/</w:t>
            </w:r>
          </w:p>
        </w:tc>
      </w:tr>
      <w:tr w:rsidR="00DE7766" w:rsidRPr="00DE7766" w:rsidTr="00544999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9548CA" w:rsidP="00DE7766">
            <w:pPr>
              <w:pStyle w:val="Heading1"/>
            </w:pPr>
            <w:r>
              <w:t>Summary</w:t>
            </w:r>
          </w:p>
        </w:tc>
      </w:tr>
      <w:tr w:rsidR="00DE7766" w:rsidRPr="00DE7766" w:rsidTr="00544999">
        <w:trPr>
          <w:trHeight w:val="504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Default="00DE7766" w:rsidP="00116379">
            <w:pPr>
              <w:pStyle w:val="Heading1"/>
            </w:pPr>
          </w:p>
        </w:tc>
        <w:tc>
          <w:tcPr>
            <w:tcW w:w="820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84E65" w:rsidRPr="00A84E65" w:rsidRDefault="00935B43" w:rsidP="00935B43">
            <w:r>
              <w:t xml:space="preserve">More than 8 years programming and engineering experienced, 5 years working experience in MNC. Project experience on E-commerce, Web development &amp; medical device. </w:t>
            </w:r>
          </w:p>
        </w:tc>
      </w:tr>
      <w:tr w:rsidR="009548CA" w:rsidRPr="00DE7766" w:rsidTr="00544999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D4662D" w:rsidP="00D4662D">
            <w:pPr>
              <w:pStyle w:val="Heading1"/>
            </w:pPr>
            <w:r>
              <w:t>Computer skills</w:t>
            </w:r>
          </w:p>
        </w:tc>
      </w:tr>
      <w:tr w:rsidR="009548CA" w:rsidRPr="00DE7766" w:rsidTr="00544999">
        <w:trPr>
          <w:trHeight w:val="152"/>
        </w:trPr>
        <w:tc>
          <w:tcPr>
            <w:tcW w:w="43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820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116379" w:rsidRDefault="00D4662D" w:rsidP="00EB4934">
            <w:pPr>
              <w:pStyle w:val="Heading2"/>
            </w:pPr>
            <w:r w:rsidRPr="00116379">
              <w:t>Languages</w:t>
            </w:r>
          </w:p>
          <w:p w:rsidR="00D4662D" w:rsidRDefault="00EB4934" w:rsidP="00116379">
            <w:pPr>
              <w:pStyle w:val="ListParagraph"/>
            </w:pPr>
            <w:r>
              <w:t>Familiar with C#, Java, JavaScript</w:t>
            </w:r>
            <w:r w:rsidR="007C3691">
              <w:t>, Html5</w:t>
            </w:r>
          </w:p>
          <w:p w:rsidR="00D4662D" w:rsidRDefault="0010077D" w:rsidP="00116379">
            <w:pPr>
              <w:pStyle w:val="Heading2"/>
            </w:pPr>
            <w:r>
              <w:t>Software</w:t>
            </w:r>
          </w:p>
          <w:p w:rsidR="00604586" w:rsidRPr="00604586" w:rsidRDefault="007C3691" w:rsidP="00604586">
            <w:pPr>
              <w:pStyle w:val="ListParagraph"/>
            </w:pPr>
            <w:r>
              <w:t>Familiar with WPF, WCF</w:t>
            </w:r>
            <w:r w:rsidR="00EB4934">
              <w:t xml:space="preserve">, </w:t>
            </w:r>
            <w:r w:rsidR="00604586">
              <w:t xml:space="preserve">DICOM, </w:t>
            </w:r>
            <w:r w:rsidR="00EB4934">
              <w:t>Web Api</w:t>
            </w:r>
          </w:p>
          <w:p w:rsidR="00EB4934" w:rsidRDefault="00EB4934" w:rsidP="00604586">
            <w:pPr>
              <w:pStyle w:val="Heading2"/>
            </w:pPr>
            <w:r>
              <w:t>Process</w:t>
            </w:r>
          </w:p>
          <w:p w:rsidR="00EB4934" w:rsidRPr="00EB4934" w:rsidRDefault="00EB4934" w:rsidP="00EB4934">
            <w:pPr>
              <w:pStyle w:val="ListParagraph"/>
            </w:pPr>
            <w:r>
              <w:t>Familiar with Agile development, Scrum</w:t>
            </w:r>
          </w:p>
        </w:tc>
      </w:tr>
      <w:tr w:rsidR="00DE7766" w:rsidRPr="00DE7766" w:rsidTr="00544999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6962EF" w:rsidRPr="00DE7766" w:rsidTr="00544999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09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DE7766" w:rsidRDefault="00604586" w:rsidP="00604586">
            <w:pPr>
              <w:pStyle w:val="Heading2"/>
            </w:pPr>
            <w:r>
              <w:t>Advanced Platform Software Engineer</w:t>
            </w:r>
          </w:p>
        </w:tc>
        <w:tc>
          <w:tcPr>
            <w:tcW w:w="209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DE7766" w:rsidRDefault="00604586" w:rsidP="00604586">
            <w:pPr>
              <w:pStyle w:val="Dates"/>
            </w:pPr>
            <w:r>
              <w:t>2010/10- Present</w:t>
            </w:r>
          </w:p>
        </w:tc>
      </w:tr>
      <w:tr w:rsidR="006962EF" w:rsidRPr="00DE7766" w:rsidTr="00544999">
        <w:trPr>
          <w:trHeight w:val="57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604586" w:rsidP="007D5AB6">
            <w:pPr>
              <w:pStyle w:val="Location"/>
            </w:pPr>
            <w:r>
              <w:t>Philips Healthcare(Suzhou) Co. Ltd</w:t>
            </w:r>
          </w:p>
          <w:p w:rsidR="006962EF" w:rsidRPr="00D4662D" w:rsidRDefault="007C3691" w:rsidP="00604586">
            <w:pPr>
              <w:pStyle w:val="ListParagraph"/>
            </w:pPr>
            <w:r>
              <w:t>Design/Develop software component for CT Console platform.</w:t>
            </w:r>
          </w:p>
        </w:tc>
      </w:tr>
      <w:tr w:rsidR="006962EF" w:rsidRPr="00DE7766" w:rsidTr="00544999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Pr="00DE7766" w:rsidRDefault="00604586" w:rsidP="00604586">
            <w:pPr>
              <w:pStyle w:val="Heading2"/>
            </w:pPr>
            <w:r>
              <w:t>Software Engineer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F510D1" w:rsidRDefault="00604586" w:rsidP="00604586">
            <w:pPr>
              <w:pStyle w:val="Dates"/>
            </w:pPr>
            <w:r>
              <w:t>2007/09 – 2010/10</w:t>
            </w:r>
          </w:p>
        </w:tc>
      </w:tr>
      <w:tr w:rsidR="006962EF" w:rsidRPr="00DE7766" w:rsidTr="00544999">
        <w:trPr>
          <w:trHeight w:val="57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8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5AB6" w:rsidRDefault="00604586" w:rsidP="007D5AB6">
            <w:pPr>
              <w:pStyle w:val="Location"/>
              <w:rPr>
                <w:i w:val="0"/>
              </w:rPr>
            </w:pPr>
            <w:r>
              <w:t>Augmentum, Inc</w:t>
            </w:r>
          </w:p>
          <w:p w:rsidR="006962EF" w:rsidRPr="00DE7766" w:rsidRDefault="00604586" w:rsidP="00604586">
            <w:pPr>
              <w:pStyle w:val="ListParagraph"/>
            </w:pPr>
            <w:r>
              <w:t xml:space="preserve">Provide </w:t>
            </w:r>
            <w:r w:rsidRPr="00604586">
              <w:t xml:space="preserve">value-added software development </w:t>
            </w:r>
            <w:r>
              <w:t>to</w:t>
            </w:r>
            <w:r w:rsidRPr="00604586">
              <w:t xml:space="preserve"> companies worldwide </w:t>
            </w:r>
            <w:r>
              <w:t xml:space="preserve">include: EA Game, Disney, </w:t>
            </w:r>
            <w:r w:rsidR="00FB0903">
              <w:t>A</w:t>
            </w:r>
            <w:r w:rsidR="00FB0903" w:rsidRPr="00604586">
              <w:t>straZeneca</w:t>
            </w:r>
            <w:r>
              <w:t>.</w:t>
            </w:r>
          </w:p>
        </w:tc>
      </w:tr>
      <w:tr w:rsidR="006962EF" w:rsidRPr="00DE7766" w:rsidTr="00544999">
        <w:trPr>
          <w:trHeight w:val="216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DE7766" w:rsidRDefault="006962EF" w:rsidP="00DE7766"/>
        </w:tc>
        <w:tc>
          <w:tcPr>
            <w:tcW w:w="6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604586" w:rsidP="00604586">
            <w:pPr>
              <w:pStyle w:val="Heading2"/>
            </w:pPr>
            <w:r>
              <w:t>Intern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D97489" w:rsidRDefault="0020038B" w:rsidP="0020038B">
            <w:pPr>
              <w:pStyle w:val="Dates"/>
            </w:pPr>
            <w:r>
              <w:t>2006/12 – 2007/06</w:t>
            </w:r>
          </w:p>
        </w:tc>
      </w:tr>
      <w:tr w:rsidR="00D4662D" w:rsidRPr="00DE7766" w:rsidTr="00544999">
        <w:trPr>
          <w:trHeight w:val="288"/>
        </w:trPr>
        <w:tc>
          <w:tcPr>
            <w:tcW w:w="460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DE7766" w:rsidRDefault="00D4662D" w:rsidP="00DE7766"/>
        </w:tc>
        <w:tc>
          <w:tcPr>
            <w:tcW w:w="8180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7D5AB6" w:rsidRDefault="0020038B" w:rsidP="007D5AB6">
            <w:pPr>
              <w:pStyle w:val="Location"/>
              <w:rPr>
                <w:i w:val="0"/>
              </w:rPr>
            </w:pPr>
            <w:r>
              <w:t>Microsoft China(DPE Beijing)</w:t>
            </w:r>
          </w:p>
          <w:p w:rsidR="00D4662D" w:rsidRPr="00D4662D" w:rsidRDefault="00A4039E" w:rsidP="0020038B">
            <w:pPr>
              <w:pStyle w:val="ListParagraph"/>
            </w:pPr>
            <w:r>
              <w:t>WPF client application development &amp; SaaS platform maintain</w:t>
            </w:r>
            <w:r w:rsidR="0020038B">
              <w:t>.</w:t>
            </w:r>
          </w:p>
        </w:tc>
      </w:tr>
      <w:tr w:rsidR="00544999" w:rsidRPr="00DE7766" w:rsidTr="00544999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544999" w:rsidRDefault="00544999" w:rsidP="006962EF">
            <w:pPr>
              <w:pStyle w:val="Heading1"/>
            </w:pPr>
            <w:r>
              <w:t>Project Experience</w:t>
            </w:r>
          </w:p>
        </w:tc>
      </w:tr>
      <w:tr w:rsidR="00544999" w:rsidRPr="00DE7766" w:rsidTr="00544999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544999" w:rsidRDefault="000B7BA1" w:rsidP="000B7BA1">
            <w:pPr>
              <w:pStyle w:val="Heading2"/>
            </w:pPr>
            <w:r>
              <w:t xml:space="preserve">         MR Advanced Application </w:t>
            </w:r>
            <w:r w:rsidR="00544999">
              <w:t xml:space="preserve">        </w:t>
            </w:r>
            <w:r>
              <w:t xml:space="preserve">   </w:t>
            </w:r>
          </w:p>
          <w:p w:rsidR="0065026A" w:rsidRDefault="000B7BA1" w:rsidP="000B7BA1">
            <w:r>
              <w:t xml:space="preserve">         Skills Used: DICOM, PACS, Image Processing, WPF, MVVM</w:t>
            </w:r>
          </w:p>
          <w:p w:rsidR="0065026A" w:rsidRDefault="0065026A" w:rsidP="000B7BA1">
            <w:r>
              <w:t xml:space="preserve">         Project Matrix: </w:t>
            </w:r>
            <w:r w:rsidR="00C469F9">
              <w:t>3 Developers, H</w:t>
            </w:r>
            <w:bookmarkStart w:id="0" w:name="_GoBack"/>
            <w:bookmarkEnd w:id="0"/>
            <w:r w:rsidR="00EF2CA6">
              <w:t>alf a year</w:t>
            </w:r>
          </w:p>
          <w:p w:rsidR="000B7BA1" w:rsidRDefault="000B7BA1" w:rsidP="000B7BA1">
            <w:r>
              <w:t xml:space="preserve">         Role &amp; Responsibility: Core designer/developer for the liver analysis application development.</w:t>
            </w:r>
          </w:p>
          <w:p w:rsidR="000B7BA1" w:rsidRDefault="000B7BA1" w:rsidP="000B7BA1">
            <w:pPr>
              <w:pStyle w:val="Heading2"/>
            </w:pPr>
            <w:r>
              <w:t xml:space="preserve">         16 Slice CT Scanner Console Delivery</w:t>
            </w:r>
          </w:p>
          <w:p w:rsidR="00866711" w:rsidRDefault="000B7BA1" w:rsidP="00866711">
            <w:r>
              <w:t xml:space="preserve">         Skills Used: WPF, WCF, MVVM</w:t>
            </w:r>
          </w:p>
          <w:p w:rsidR="000B7BA1" w:rsidRDefault="00866711" w:rsidP="000B7BA1">
            <w:r>
              <w:t xml:space="preserve">         Project Matrix: </w:t>
            </w:r>
            <w:r w:rsidR="00D12A72">
              <w:t>4</w:t>
            </w:r>
            <w:r>
              <w:t xml:space="preserve"> Developers, </w:t>
            </w:r>
            <w:r w:rsidR="00D12A72">
              <w:t>Almost one</w:t>
            </w:r>
            <w:r>
              <w:t xml:space="preserve"> year</w:t>
            </w:r>
            <w:r w:rsidR="00D12A72">
              <w:t>, Global Wow</w:t>
            </w:r>
          </w:p>
          <w:p w:rsidR="000B7BA1" w:rsidRDefault="000B7BA1" w:rsidP="000B7BA1">
            <w:r>
              <w:t xml:space="preserve">         Role &amp; Responsibility: Deliver the scanner adaptation package for 16 slice CT Console platform.</w:t>
            </w:r>
          </w:p>
          <w:p w:rsidR="000B7BA1" w:rsidRDefault="000B7BA1" w:rsidP="000B7BA1">
            <w:pPr>
              <w:pStyle w:val="Heading2"/>
            </w:pPr>
            <w:r>
              <w:t xml:space="preserve">         Gantry Hybrid Panel &amp; Dynamic Navigation Framework</w:t>
            </w:r>
          </w:p>
          <w:p w:rsidR="00B3423F" w:rsidRDefault="000B7BA1" w:rsidP="00B3423F">
            <w:r>
              <w:t xml:space="preserve">         Skills Used: WPF, WCF, MVVM, Web </w:t>
            </w:r>
            <w:r w:rsidR="00F71C40">
              <w:t>API</w:t>
            </w:r>
            <w:r>
              <w:t>, Html5</w:t>
            </w:r>
          </w:p>
          <w:p w:rsidR="000B7BA1" w:rsidRDefault="00B3423F" w:rsidP="000B7BA1">
            <w:r>
              <w:t xml:space="preserve">         Project Matrix: </w:t>
            </w:r>
            <w:r>
              <w:t>5</w:t>
            </w:r>
            <w:r>
              <w:t xml:space="preserve"> Developers, </w:t>
            </w:r>
            <w:r w:rsidR="00850189">
              <w:t>Ov</w:t>
            </w:r>
            <w:r>
              <w:t>er</w:t>
            </w:r>
            <w:r>
              <w:t xml:space="preserve"> one year, Global Wow</w:t>
            </w:r>
          </w:p>
          <w:p w:rsidR="000B7BA1" w:rsidRDefault="000B7BA1" w:rsidP="000B7BA1">
            <w:r>
              <w:t xml:space="preserve">         Role &amp; Responsibility: </w:t>
            </w:r>
          </w:p>
          <w:p w:rsidR="000B7BA1" w:rsidRDefault="000B7BA1" w:rsidP="001E49F2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Core designer/developer of Dynamic Navigation framework which support dynamic view composition &amp; navigation based workflow configuration.</w:t>
            </w:r>
          </w:p>
          <w:p w:rsidR="000B7BA1" w:rsidRDefault="000B7BA1" w:rsidP="001E49F2">
            <w:pPr>
              <w:pStyle w:val="ListParagraph"/>
              <w:numPr>
                <w:ilvl w:val="0"/>
                <w:numId w:val="19"/>
              </w:numPr>
              <w:spacing w:before="0" w:after="0"/>
            </w:pPr>
            <w:r>
              <w:t>Feature/Module development for gantry hybrid panel application (Touch screen) which hosted in CT Gantry.</w:t>
            </w:r>
          </w:p>
          <w:p w:rsidR="000B7BA1" w:rsidRDefault="000B7BA1" w:rsidP="001E49F2">
            <w:pPr>
              <w:pStyle w:val="ListParagraph"/>
              <w:numPr>
                <w:ilvl w:val="0"/>
                <w:numId w:val="19"/>
              </w:numPr>
              <w:spacing w:before="0"/>
            </w:pPr>
            <w:r>
              <w:t>Oversea sub-system integration for gantry hybrid panel and RSNA support.</w:t>
            </w:r>
          </w:p>
          <w:p w:rsidR="00960E5A" w:rsidRDefault="00960E5A" w:rsidP="00960E5A">
            <w:pPr>
              <w:pStyle w:val="Heading2"/>
            </w:pPr>
            <w:r>
              <w:t xml:space="preserve">         Magic Glass &amp; PACS Platform Integration</w:t>
            </w:r>
          </w:p>
          <w:p w:rsidR="00850189" w:rsidRDefault="00960E5A" w:rsidP="00850189">
            <w:r>
              <w:t xml:space="preserve">         Skills Used: OCR, DICOM, Image Processing</w:t>
            </w:r>
          </w:p>
          <w:p w:rsidR="00960E5A" w:rsidRDefault="00850189" w:rsidP="00960E5A">
            <w:r>
              <w:t xml:space="preserve">         Project Matrix: 5 Developers, </w:t>
            </w:r>
            <w:r>
              <w:t>Ov</w:t>
            </w:r>
            <w:r>
              <w:t>er</w:t>
            </w:r>
            <w:r w:rsidR="008660F5">
              <w:t xml:space="preserve"> half a</w:t>
            </w:r>
            <w:r>
              <w:t xml:space="preserve"> year</w:t>
            </w:r>
          </w:p>
          <w:p w:rsidR="00960E5A" w:rsidRDefault="00960E5A" w:rsidP="00960E5A">
            <w:r>
              <w:lastRenderedPageBreak/>
              <w:t xml:space="preserve">         Role &amp; Responsibility: </w:t>
            </w:r>
          </w:p>
          <w:p w:rsidR="00960E5A" w:rsidRDefault="00960E5A" w:rsidP="001E49F2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Deliver OCR package for PACS Integration which including image pre-processing module, OCR module and post resolution module.</w:t>
            </w:r>
          </w:p>
          <w:p w:rsidR="00960E5A" w:rsidRDefault="00960E5A" w:rsidP="00960E5A">
            <w:pPr>
              <w:pStyle w:val="Heading2"/>
            </w:pPr>
            <w:r>
              <w:t xml:space="preserve">         Access CT Console</w:t>
            </w:r>
          </w:p>
          <w:p w:rsidR="00C77221" w:rsidRDefault="00960E5A" w:rsidP="00C77221">
            <w:r>
              <w:t xml:space="preserve">         Skills Used: WPF, MVVM, COM, SSIS, MS SQL Server Reporting</w:t>
            </w:r>
          </w:p>
          <w:p w:rsidR="00960E5A" w:rsidRDefault="00C77221" w:rsidP="00960E5A">
            <w:r>
              <w:t xml:space="preserve">         Project Matrix: 5 Developers, Over one year</w:t>
            </w:r>
          </w:p>
          <w:p w:rsidR="00960E5A" w:rsidRDefault="00960E5A" w:rsidP="00960E5A">
            <w:r>
              <w:t xml:space="preserve">         Role &amp; Responsibility: </w:t>
            </w:r>
          </w:p>
          <w:p w:rsidR="00960E5A" w:rsidRDefault="00960E5A" w:rsidP="001E49F2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Deliver software CT Box feature package which can support both gantry status monitoring and couch motion controlling.</w:t>
            </w:r>
          </w:p>
          <w:p w:rsidR="00960E5A" w:rsidRDefault="00960E5A" w:rsidP="001E49F2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Deliver performance &amp; resource analysis package for CT platform.</w:t>
            </w:r>
          </w:p>
          <w:p w:rsidR="001E49F2" w:rsidRDefault="001E49F2" w:rsidP="001E49F2">
            <w:pPr>
              <w:spacing w:after="0" w:line="240" w:lineRule="auto"/>
            </w:pPr>
          </w:p>
          <w:p w:rsidR="00EF1128" w:rsidRPr="000C7FDB" w:rsidRDefault="000C7FDB" w:rsidP="000C7FDB">
            <w:pPr>
              <w:pStyle w:val="Heading2"/>
            </w:pPr>
            <w:r>
              <w:t xml:space="preserve">         </w:t>
            </w:r>
            <w:r w:rsidR="00FB0903" w:rsidRPr="000C7FDB">
              <w:t>AstraZeneca tumor component data system</w:t>
            </w:r>
          </w:p>
          <w:p w:rsidR="006E307A" w:rsidRDefault="000C7FDB" w:rsidP="006E307A">
            <w:r>
              <w:t xml:space="preserve">         Skills Used:  ASP.NET, JQuery, SSH, WebLogic, SQL</w:t>
            </w:r>
          </w:p>
          <w:p w:rsidR="006E307A" w:rsidRDefault="006E307A" w:rsidP="000C7FDB">
            <w:r>
              <w:t xml:space="preserve">         Project Matrix: </w:t>
            </w:r>
            <w:r>
              <w:t>&lt;8</w:t>
            </w:r>
            <w:r>
              <w:t xml:space="preserve"> Developers,</w:t>
            </w:r>
            <w:r w:rsidR="00B01EB5">
              <w:t xml:space="preserve"> Over</w:t>
            </w:r>
            <w:r>
              <w:t xml:space="preserve"> </w:t>
            </w:r>
            <w:r>
              <w:t>half a</w:t>
            </w:r>
            <w:r>
              <w:t xml:space="preserve"> year</w:t>
            </w:r>
          </w:p>
          <w:p w:rsidR="000C7FDB" w:rsidRDefault="000C7FDB" w:rsidP="000C7FDB">
            <w:r>
              <w:t xml:space="preserve">         Role &amp; Responsibility: </w:t>
            </w:r>
          </w:p>
          <w:p w:rsidR="000C7FDB" w:rsidRDefault="001E49F2" w:rsidP="001E49F2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Maintain legacy Tumor Data management system. (ASP.NET)</w:t>
            </w:r>
          </w:p>
          <w:p w:rsidR="001E49F2" w:rsidRDefault="001E49F2" w:rsidP="001E49F2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Develop new Component Data Manager Data system. (SSH)</w:t>
            </w:r>
          </w:p>
          <w:p w:rsidR="001E49F2" w:rsidRDefault="001E49F2" w:rsidP="001E49F2">
            <w:pPr>
              <w:pStyle w:val="Heading2"/>
            </w:pPr>
            <w:r>
              <w:t xml:space="preserve">         Disney Data Analysis/Reporting system</w:t>
            </w:r>
          </w:p>
          <w:p w:rsidR="003C49CE" w:rsidRDefault="001E49F2" w:rsidP="003C49CE">
            <w:r>
              <w:t xml:space="preserve">         Skills Used:  ASP.NET, WCF Restful Service, ETL, SSIS, BI</w:t>
            </w:r>
          </w:p>
          <w:p w:rsidR="001E49F2" w:rsidRDefault="003C49CE" w:rsidP="001E49F2">
            <w:r>
              <w:t xml:space="preserve">         Project Matrix: </w:t>
            </w:r>
            <w:r>
              <w:t>&lt;5</w:t>
            </w:r>
            <w:r>
              <w:t xml:space="preserve"> Developers,</w:t>
            </w:r>
            <w:r w:rsidR="00B01EB5">
              <w:t xml:space="preserve"> Over</w:t>
            </w:r>
            <w:r>
              <w:t xml:space="preserve"> half a year</w:t>
            </w:r>
          </w:p>
          <w:p w:rsidR="001E49F2" w:rsidRDefault="001E49F2" w:rsidP="001E49F2">
            <w:r>
              <w:t xml:space="preserve">         Role &amp; Responsibility: </w:t>
            </w:r>
          </w:p>
          <w:p w:rsidR="001E49F2" w:rsidRDefault="001E49F2" w:rsidP="001E49F2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Develop ETL system to integration the various type of data from different vendors into unified data format.</w:t>
            </w:r>
          </w:p>
          <w:p w:rsidR="001E49F2" w:rsidRDefault="001E49F2" w:rsidP="001E49F2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Develop the reporting web application to present the analysis data report.</w:t>
            </w:r>
          </w:p>
          <w:p w:rsidR="00EF1128" w:rsidRPr="001E49F2" w:rsidRDefault="00AA710E" w:rsidP="001E49F2">
            <w:pPr>
              <w:pStyle w:val="Heading2"/>
            </w:pPr>
            <w:r>
              <w:t xml:space="preserve">         </w:t>
            </w:r>
            <w:r w:rsidR="00FB0903" w:rsidRPr="001E49F2">
              <w:t>EA online game platform</w:t>
            </w:r>
          </w:p>
          <w:p w:rsidR="00EF1128" w:rsidRDefault="001E49F2" w:rsidP="001E49F2">
            <w:pPr>
              <w:ind w:left="720"/>
            </w:pPr>
            <w:r>
              <w:t xml:space="preserve">Provide a platform-level </w:t>
            </w:r>
            <w:r w:rsidR="00FB0903" w:rsidRPr="001E49F2">
              <w:t>technical support to facilitate the development of Massively multiplayer online game.</w:t>
            </w:r>
          </w:p>
          <w:p w:rsidR="00724561" w:rsidRDefault="004D4F9E" w:rsidP="00724561">
            <w:r>
              <w:t xml:space="preserve">         Skills Used:  W</w:t>
            </w:r>
            <w:r w:rsidR="001E49F2">
              <w:t>P</w:t>
            </w:r>
            <w:r>
              <w:t>F</w:t>
            </w:r>
            <w:r w:rsidR="001E49F2">
              <w:t>, NHibernate, Code generation</w:t>
            </w:r>
          </w:p>
          <w:p w:rsidR="001E49F2" w:rsidRDefault="00724561" w:rsidP="001E49F2">
            <w:r>
              <w:t xml:space="preserve">         Project Matrix: </w:t>
            </w:r>
            <w:r>
              <w:t>&gt;20</w:t>
            </w:r>
            <w:r>
              <w:t xml:space="preserve"> Developers, Over </w:t>
            </w:r>
            <w:r>
              <w:t>one</w:t>
            </w:r>
            <w:r>
              <w:t xml:space="preserve"> year</w:t>
            </w:r>
          </w:p>
          <w:p w:rsidR="001E49F2" w:rsidRDefault="001E49F2" w:rsidP="001E49F2">
            <w:r>
              <w:t xml:space="preserve">         Role &amp; Responsibility: </w:t>
            </w:r>
          </w:p>
          <w:p w:rsidR="001E49F2" w:rsidRDefault="001E49F2" w:rsidP="001E49F2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Develop client develop tool for the meta-</w:t>
            </w:r>
            <w:r w:rsidR="00AA710E">
              <w:t>data, operation variable and method generation.</w:t>
            </w:r>
          </w:p>
          <w:p w:rsidR="001E49F2" w:rsidRDefault="00AA710E" w:rsidP="001E49F2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Participate in the development of service template</w:t>
            </w:r>
            <w:r w:rsidR="001E49F2">
              <w:t>.</w:t>
            </w:r>
          </w:p>
          <w:p w:rsidR="00AA710E" w:rsidRDefault="00AA710E" w:rsidP="00AA710E">
            <w:pPr>
              <w:pStyle w:val="Heading2"/>
            </w:pPr>
            <w:r>
              <w:t xml:space="preserve">         </w:t>
            </w:r>
            <w:r w:rsidRPr="00AA710E">
              <w:rPr>
                <w:rFonts w:hint="eastAsia"/>
              </w:rPr>
              <w:t>JShop</w:t>
            </w:r>
            <w:r>
              <w:t xml:space="preserve"> </w:t>
            </w:r>
          </w:p>
          <w:p w:rsidR="00AA710E" w:rsidRDefault="00AA710E" w:rsidP="00AA710E">
            <w:pPr>
              <w:ind w:left="720"/>
            </w:pPr>
            <w:r w:rsidRPr="00AA710E">
              <w:t>Develop the multi-</w:t>
            </w:r>
            <w:r>
              <w:t>tenant based SaaS platform for an</w:t>
            </w:r>
            <w:r w:rsidRPr="00AA710E">
              <w:t xml:space="preserve"> online shopping system.</w:t>
            </w:r>
          </w:p>
          <w:p w:rsidR="001D4D14" w:rsidRDefault="00AA710E" w:rsidP="001D4D14">
            <w:r>
              <w:t xml:space="preserve">         Skills Used:  SSH, Lucene</w:t>
            </w:r>
          </w:p>
          <w:p w:rsidR="00AA710E" w:rsidRDefault="001D4D14" w:rsidP="00AA710E">
            <w:r>
              <w:t xml:space="preserve">         Project Matrix: &gt;</w:t>
            </w:r>
            <w:r>
              <w:t>8</w:t>
            </w:r>
            <w:r>
              <w:t xml:space="preserve"> Developers, </w:t>
            </w:r>
            <w:r w:rsidR="00C469F9">
              <w:t>H</w:t>
            </w:r>
            <w:r>
              <w:t>alf a year</w:t>
            </w:r>
          </w:p>
          <w:p w:rsidR="00AA710E" w:rsidRDefault="00AA710E" w:rsidP="00AA710E">
            <w:r>
              <w:t xml:space="preserve">         Role &amp; Responsibility: </w:t>
            </w:r>
          </w:p>
          <w:p w:rsidR="00AA710E" w:rsidRDefault="00AA710E" w:rsidP="00AA710E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Take charge of development of Product management module and order management module.</w:t>
            </w:r>
          </w:p>
          <w:p w:rsidR="00544999" w:rsidRDefault="00AA710E" w:rsidP="00544999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Participate in Research full text search solution(Lucene)</w:t>
            </w:r>
            <w:r w:rsidRPr="001E49F2">
              <w:t xml:space="preserve"> </w:t>
            </w:r>
          </w:p>
          <w:p w:rsidR="00AA710E" w:rsidRPr="00544999" w:rsidRDefault="00AA710E" w:rsidP="00AA710E"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900"/>
            </w:pPr>
          </w:p>
        </w:tc>
      </w:tr>
      <w:tr w:rsidR="006962EF" w:rsidRPr="00DE7766" w:rsidTr="00544999">
        <w:trPr>
          <w:trHeight w:val="360"/>
        </w:trPr>
        <w:tc>
          <w:tcPr>
            <w:tcW w:w="8640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6962EF" w:rsidRDefault="006962EF" w:rsidP="006962EF">
            <w:pPr>
              <w:pStyle w:val="Heading1"/>
            </w:pPr>
            <w:r>
              <w:lastRenderedPageBreak/>
              <w:t>Education</w:t>
            </w:r>
          </w:p>
        </w:tc>
      </w:tr>
      <w:tr w:rsidR="006962EF" w:rsidRPr="00DE7766" w:rsidTr="00544999">
        <w:trPr>
          <w:trHeight w:val="216"/>
        </w:trPr>
        <w:tc>
          <w:tcPr>
            <w:tcW w:w="460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6141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544999" w:rsidP="00544999">
            <w:pPr>
              <w:pStyle w:val="Heading2"/>
            </w:pPr>
            <w:r>
              <w:t>Fudan University</w:t>
            </w:r>
          </w:p>
        </w:tc>
        <w:tc>
          <w:tcPr>
            <w:tcW w:w="2039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6962EF" w:rsidRPr="006962EF" w:rsidRDefault="00544999" w:rsidP="00544999">
            <w:pPr>
              <w:pStyle w:val="Dates"/>
            </w:pPr>
            <w:r>
              <w:t>2005/9</w:t>
            </w:r>
          </w:p>
        </w:tc>
      </w:tr>
      <w:tr w:rsidR="006962EF" w:rsidRPr="00DE7766" w:rsidTr="00544999">
        <w:trPr>
          <w:trHeight w:val="255"/>
        </w:trPr>
        <w:tc>
          <w:tcPr>
            <w:tcW w:w="460" w:type="dxa"/>
            <w:gridSpan w:val="2"/>
            <w:tcBorders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8180" w:type="dxa"/>
            <w:gridSpan w:val="3"/>
            <w:tcBorders>
              <w:top w:val="nil"/>
              <w:left w:val="nil"/>
              <w:right w:val="nil"/>
            </w:tcBorders>
          </w:tcPr>
          <w:p w:rsidR="00D4662D" w:rsidRDefault="00FB0903" w:rsidP="00D4662D">
            <w:pPr>
              <w:pStyle w:val="Location"/>
            </w:pPr>
            <w:r>
              <w:t>Shanghai</w:t>
            </w:r>
            <w:r w:rsidR="00544999">
              <w:t>, China</w:t>
            </w:r>
          </w:p>
          <w:p w:rsidR="006962EF" w:rsidRPr="006962EF" w:rsidRDefault="00544999" w:rsidP="00544999">
            <w:pPr>
              <w:pStyle w:val="ListParagraph"/>
            </w:pPr>
            <w:r>
              <w:t>Bachelor in Chemistry</w:t>
            </w:r>
          </w:p>
        </w:tc>
      </w:tr>
    </w:tbl>
    <w:p w:rsidR="008E18D5" w:rsidRPr="00DE7766" w:rsidRDefault="008E18D5" w:rsidP="00DE7766"/>
    <w:sectPr w:rsidR="008E18D5" w:rsidRPr="00DE7766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2545BBB"/>
    <w:multiLevelType w:val="hybridMultilevel"/>
    <w:tmpl w:val="DA4AF3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C09380A"/>
    <w:multiLevelType w:val="hybridMultilevel"/>
    <w:tmpl w:val="15188680"/>
    <w:lvl w:ilvl="0" w:tplc="42564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2D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22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04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4A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46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6F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A9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CC4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 w15:restartNumberingAfterBreak="0">
    <w:nsid w:val="6DA06C6B"/>
    <w:multiLevelType w:val="hybridMultilevel"/>
    <w:tmpl w:val="0CC6510C"/>
    <w:lvl w:ilvl="0" w:tplc="AD8EA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02EDC8">
      <w:start w:val="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E0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28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7E7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E0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29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7A1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B42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0"/>
  </w:num>
  <w:num w:numId="4">
    <w:abstractNumId w:val="12"/>
  </w:num>
  <w:num w:numId="5">
    <w:abstractNumId w:val="14"/>
  </w:num>
  <w:num w:numId="6">
    <w:abstractNumId w:val="17"/>
  </w:num>
  <w:num w:numId="7">
    <w:abstractNumId w:val="1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11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43"/>
    <w:rsid w:val="000022EB"/>
    <w:rsid w:val="00075E73"/>
    <w:rsid w:val="000B0EE9"/>
    <w:rsid w:val="000B7BA1"/>
    <w:rsid w:val="000C7FDB"/>
    <w:rsid w:val="0010077D"/>
    <w:rsid w:val="00116379"/>
    <w:rsid w:val="001D4D14"/>
    <w:rsid w:val="001E49F2"/>
    <w:rsid w:val="0020038B"/>
    <w:rsid w:val="00224D29"/>
    <w:rsid w:val="0025418C"/>
    <w:rsid w:val="002911C8"/>
    <w:rsid w:val="00301257"/>
    <w:rsid w:val="00361AFB"/>
    <w:rsid w:val="00374E86"/>
    <w:rsid w:val="003C49CE"/>
    <w:rsid w:val="003F5303"/>
    <w:rsid w:val="0041118B"/>
    <w:rsid w:val="004D4F9E"/>
    <w:rsid w:val="0051522C"/>
    <w:rsid w:val="00544999"/>
    <w:rsid w:val="005C5D33"/>
    <w:rsid w:val="00604586"/>
    <w:rsid w:val="0065026A"/>
    <w:rsid w:val="006962EF"/>
    <w:rsid w:val="006E2432"/>
    <w:rsid w:val="006E307A"/>
    <w:rsid w:val="00724561"/>
    <w:rsid w:val="00736159"/>
    <w:rsid w:val="00790D50"/>
    <w:rsid w:val="007A2F12"/>
    <w:rsid w:val="007C3691"/>
    <w:rsid w:val="007D5AB6"/>
    <w:rsid w:val="007D6C55"/>
    <w:rsid w:val="00850189"/>
    <w:rsid w:val="008660F5"/>
    <w:rsid w:val="00866711"/>
    <w:rsid w:val="008E18D5"/>
    <w:rsid w:val="0090731C"/>
    <w:rsid w:val="00907793"/>
    <w:rsid w:val="00935B43"/>
    <w:rsid w:val="009548CA"/>
    <w:rsid w:val="00960E5A"/>
    <w:rsid w:val="00987217"/>
    <w:rsid w:val="00A07D6A"/>
    <w:rsid w:val="00A4039E"/>
    <w:rsid w:val="00A84E65"/>
    <w:rsid w:val="00AA710E"/>
    <w:rsid w:val="00AC26FD"/>
    <w:rsid w:val="00AF1168"/>
    <w:rsid w:val="00B01EB5"/>
    <w:rsid w:val="00B3423F"/>
    <w:rsid w:val="00B54803"/>
    <w:rsid w:val="00C069B4"/>
    <w:rsid w:val="00C302EE"/>
    <w:rsid w:val="00C469F9"/>
    <w:rsid w:val="00C55F0B"/>
    <w:rsid w:val="00C77221"/>
    <w:rsid w:val="00CD22BE"/>
    <w:rsid w:val="00D12A72"/>
    <w:rsid w:val="00D449BA"/>
    <w:rsid w:val="00D4662D"/>
    <w:rsid w:val="00D720EA"/>
    <w:rsid w:val="00D97489"/>
    <w:rsid w:val="00DE7766"/>
    <w:rsid w:val="00E1610C"/>
    <w:rsid w:val="00E33FCE"/>
    <w:rsid w:val="00EB4934"/>
    <w:rsid w:val="00ED7440"/>
    <w:rsid w:val="00EF1128"/>
    <w:rsid w:val="00EF2CA6"/>
    <w:rsid w:val="00F510D1"/>
    <w:rsid w:val="00F71C40"/>
    <w:rsid w:val="00FB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AD77EF5-1CB9-4846-8E9D-A604DF2D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ED74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8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4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3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3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irwind8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nh78851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181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Philips</dc:creator>
  <cp:keywords/>
  <cp:lastModifiedBy>Philips</cp:lastModifiedBy>
  <cp:revision>27</cp:revision>
  <cp:lastPrinted>2004-03-09T22:36:00Z</cp:lastPrinted>
  <dcterms:created xsi:type="dcterms:W3CDTF">2015-11-15T13:57:00Z</dcterms:created>
  <dcterms:modified xsi:type="dcterms:W3CDTF">2015-11-17T15:11:00Z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